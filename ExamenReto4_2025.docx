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D250" w14:textId="22EFA2C2" w:rsidR="00B85328" w:rsidRDefault="00961763" w:rsidP="00C64A81">
      <w:pPr>
        <w:pStyle w:val="Ttulo1"/>
      </w:pPr>
      <w:r>
        <w:t>E</w:t>
      </w:r>
      <w:r w:rsidR="00FF52CC">
        <w:t>xamen</w:t>
      </w:r>
      <w:r>
        <w:t xml:space="preserve"> reto 4</w:t>
      </w:r>
    </w:p>
    <w:p w14:paraId="37A040FA" w14:textId="17FE41B8" w:rsidR="00961763" w:rsidRDefault="00A31FCD" w:rsidP="00961763">
      <w:pPr>
        <w:pStyle w:val="Prrafodelista"/>
        <w:numPr>
          <w:ilvl w:val="0"/>
          <w:numId w:val="17"/>
        </w:numPr>
      </w:pPr>
      <w:r>
        <w:t>Entregables del examen:</w:t>
      </w:r>
    </w:p>
    <w:p w14:paraId="20227D2E" w14:textId="0D6591F7" w:rsidR="00A31FCD" w:rsidRDefault="00A31FCD" w:rsidP="00A31FCD">
      <w:pPr>
        <w:pStyle w:val="Prrafodelista"/>
        <w:numPr>
          <w:ilvl w:val="1"/>
          <w:numId w:val="17"/>
        </w:numPr>
      </w:pPr>
      <w:r>
        <w:t>Deberá compartirse el video grabado con OBS y el código hash del mismo (como en exámenes anteriores).</w:t>
      </w:r>
    </w:p>
    <w:p w14:paraId="7B60F62E" w14:textId="6DF97F3B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Deberá entregarse (En el Word) el link del repositorio de GitHub (el cual deberá tener acceso el usuario: </w:t>
      </w:r>
      <w:proofErr w:type="spellStart"/>
      <w:r>
        <w:t>jcabau</w:t>
      </w:r>
      <w:proofErr w:type="spellEnd"/>
      <w:r>
        <w:t>.</w:t>
      </w:r>
    </w:p>
    <w:p w14:paraId="62BA8D68" w14:textId="39EA6400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Puede entregarse el proyecto de R comprimido en el entregable de </w:t>
      </w:r>
      <w:proofErr w:type="spellStart"/>
      <w:r>
        <w:t>MUdle</w:t>
      </w:r>
      <w:proofErr w:type="spellEnd"/>
      <w:r>
        <w:t>, esta entrega es voluntaria y solo si no se ha conseguido subir a GitHub el proyecto</w:t>
      </w:r>
      <w:r w:rsidR="004656C0">
        <w:t>.</w:t>
      </w:r>
      <w:r w:rsidR="00706B90">
        <w:t xml:space="preserve"> En caso de entregarse un archivo comprimido del proyecto y exista un repositorio de </w:t>
      </w:r>
      <w:proofErr w:type="spellStart"/>
      <w:r w:rsidR="00706B90">
        <w:t>github</w:t>
      </w:r>
      <w:proofErr w:type="spellEnd"/>
      <w:r w:rsidR="00706B90">
        <w:t xml:space="preserve"> se evaluará el repositorio.</w:t>
      </w:r>
    </w:p>
    <w:p w14:paraId="40AF01D7" w14:textId="2F4398BD" w:rsidR="00961763" w:rsidRPr="00E045E0" w:rsidRDefault="00961763" w:rsidP="00961763">
      <w:pPr>
        <w:pStyle w:val="Prrafodelista"/>
        <w:numPr>
          <w:ilvl w:val="1"/>
          <w:numId w:val="17"/>
        </w:numPr>
        <w:rPr>
          <w:b/>
          <w:bCs/>
        </w:rPr>
      </w:pPr>
      <w:r>
        <w:t>E</w:t>
      </w:r>
      <w:r w:rsidR="00274CCE">
        <w:t>l Word completado</w:t>
      </w:r>
      <w:r w:rsidR="00E045E0">
        <w:t xml:space="preserve">. Las respuestas dadas deberán estar </w:t>
      </w:r>
      <w:r w:rsidR="00E045E0" w:rsidRPr="00E045E0">
        <w:rPr>
          <w:b/>
          <w:bCs/>
          <w:color w:val="2F5496" w:themeColor="accent1" w:themeShade="BF"/>
        </w:rPr>
        <w:t>en Azul</w:t>
      </w:r>
    </w:p>
    <w:p w14:paraId="2E885AAA" w14:textId="17CC1175" w:rsidR="00274CCE" w:rsidRDefault="00274CCE" w:rsidP="00961763">
      <w:pPr>
        <w:pStyle w:val="Prrafodelista"/>
        <w:numPr>
          <w:ilvl w:val="0"/>
          <w:numId w:val="17"/>
        </w:numPr>
      </w:pPr>
      <w:r>
        <w:t>Todo fallo o errata en la entrega que no sea derivada de fallos externos (</w:t>
      </w:r>
      <w:proofErr w:type="spellStart"/>
      <w:r>
        <w:t>mudle</w:t>
      </w:r>
      <w:proofErr w:type="spellEnd"/>
      <w:r>
        <w:t xml:space="preserve"> </w:t>
      </w:r>
      <w:r w:rsidR="00961763">
        <w:t>caído</w:t>
      </w:r>
      <w:r>
        <w:t>, problemas de wifi…) serán responsabilidad del alumnado.</w:t>
      </w:r>
    </w:p>
    <w:p w14:paraId="0AC66D67" w14:textId="07166AD7" w:rsidR="00A31FCD" w:rsidRDefault="00A31FCD" w:rsidP="00961763">
      <w:pPr>
        <w:pStyle w:val="Prrafodelista"/>
        <w:numPr>
          <w:ilvl w:val="0"/>
          <w:numId w:val="17"/>
        </w:numPr>
      </w:pPr>
      <w:r>
        <w:t>Consideraciones:</w:t>
      </w:r>
    </w:p>
    <w:p w14:paraId="020D647B" w14:textId="014756FE" w:rsidR="00A31FCD" w:rsidRDefault="00A31FCD" w:rsidP="00A31FCD">
      <w:pPr>
        <w:pStyle w:val="Prrafodelista"/>
        <w:numPr>
          <w:ilvl w:val="1"/>
          <w:numId w:val="17"/>
        </w:numPr>
      </w:pPr>
      <w:r>
        <w:t>Puede consultarse las hojas de Git/GitHub como apoyo</w:t>
      </w:r>
    </w:p>
    <w:p w14:paraId="28E10D4A" w14:textId="11854D9C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Puede autogenerarse </w:t>
      </w:r>
      <w:proofErr w:type="gramStart"/>
      <w:r>
        <w:t>un .</w:t>
      </w:r>
      <w:proofErr w:type="spellStart"/>
      <w:r>
        <w:t>gitignore</w:t>
      </w:r>
      <w:proofErr w:type="spellEnd"/>
      <w:proofErr w:type="gramEnd"/>
      <w:r>
        <w:t xml:space="preserve"> en GitHub</w:t>
      </w:r>
    </w:p>
    <w:p w14:paraId="41FF2247" w14:textId="7EBDA02C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Mientras el ejercicio no especifique lo contrario puede resolverse tanto por consola de comandos como por las opciones gráficas de </w:t>
      </w:r>
      <w:proofErr w:type="spellStart"/>
      <w:r>
        <w:t>RStudio</w:t>
      </w:r>
      <w:proofErr w:type="spellEnd"/>
      <w:r>
        <w:t xml:space="preserve"> o el propio repositorio de GitHub.</w:t>
      </w:r>
    </w:p>
    <w:p w14:paraId="59947000" w14:textId="77777777" w:rsidR="0008511B" w:rsidRPr="0008511B" w:rsidRDefault="00A31FCD" w:rsidP="00A31FCD">
      <w:pPr>
        <w:pStyle w:val="Prrafodelista"/>
        <w:numPr>
          <w:ilvl w:val="1"/>
          <w:numId w:val="17"/>
        </w:numPr>
        <w:rPr>
          <w:b/>
          <w:bCs/>
        </w:rPr>
      </w:pPr>
      <w:r>
        <w:t>No se puede utilizar internet</w:t>
      </w:r>
      <w:r w:rsidR="0008511B">
        <w:t>,</w:t>
      </w:r>
      <w:r>
        <w:t xml:space="preserve"> apuntes</w:t>
      </w:r>
      <w:r w:rsidR="0008511B">
        <w:t>, o cualquier tipo de IA generativa</w:t>
      </w:r>
      <w:r>
        <w:t xml:space="preserve">. </w:t>
      </w:r>
    </w:p>
    <w:p w14:paraId="4BB6BE68" w14:textId="1D188811" w:rsidR="00A31FCD" w:rsidRPr="00A31FCD" w:rsidRDefault="0008511B" w:rsidP="00A31FCD">
      <w:pPr>
        <w:pStyle w:val="Prrafodelista"/>
        <w:numPr>
          <w:ilvl w:val="1"/>
          <w:numId w:val="17"/>
        </w:numPr>
        <w:rPr>
          <w:b/>
          <w:bCs/>
        </w:rPr>
      </w:pPr>
      <w:r>
        <w:t>Se</w:t>
      </w:r>
      <w:r w:rsidR="00A31FCD">
        <w:t xml:space="preserve"> </w:t>
      </w:r>
      <w:r>
        <w:t>puede</w:t>
      </w:r>
      <w:r w:rsidR="00A31FCD">
        <w:t xml:space="preserve"> hacer uso de la ayuda de </w:t>
      </w:r>
      <w:proofErr w:type="spellStart"/>
      <w:r w:rsidR="00A31FCD">
        <w:t>R</w:t>
      </w:r>
      <w:r>
        <w:t>Studio</w:t>
      </w:r>
      <w:proofErr w:type="spellEnd"/>
      <w:r w:rsidR="00FC31D4">
        <w:t>, en cuanto a documentación y generación de archivos</w:t>
      </w:r>
      <w:r w:rsidR="00A31FCD">
        <w:t>.</w:t>
      </w:r>
    </w:p>
    <w:p w14:paraId="3B35A9C0" w14:textId="4D0DFB22" w:rsidR="00E045E0" w:rsidRDefault="00E045E0" w:rsidP="00E045E0">
      <w:pPr>
        <w:pStyle w:val="Ttulo2"/>
      </w:pPr>
      <w:r>
        <w:t>Git</w:t>
      </w:r>
    </w:p>
    <w:p w14:paraId="5F8EAF6A" w14:textId="1CDD99CC" w:rsidR="0008511B" w:rsidRDefault="0008511B" w:rsidP="0008511B">
      <w:pPr>
        <w:pStyle w:val="Prrafodelista"/>
        <w:numPr>
          <w:ilvl w:val="0"/>
          <w:numId w:val="21"/>
        </w:numPr>
      </w:pPr>
      <w:r w:rsidRPr="0008511B">
        <w:t>Las preguntas relacionadas con el control de versiones serán evaluadas analizando el historial (o log).</w:t>
      </w:r>
      <w:r>
        <w:t xml:space="preserve"> Por ello es importante y está contemplado dentro de la evaluación </w:t>
      </w:r>
      <w:r>
        <w:rPr>
          <w:b/>
        </w:rPr>
        <w:t>cuando</w:t>
      </w:r>
      <w:r>
        <w:t xml:space="preserve"> realizar los diferentes,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p w14:paraId="7C61E752" w14:textId="19155D2B" w:rsidR="0008511B" w:rsidRPr="0008511B" w:rsidRDefault="0008511B" w:rsidP="0008511B">
      <w:pPr>
        <w:pStyle w:val="Prrafodelista"/>
        <w:numPr>
          <w:ilvl w:val="0"/>
          <w:numId w:val="21"/>
        </w:numPr>
      </w:pPr>
      <w:r>
        <w:t xml:space="preserve">Es importante seguir el orden de los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indicados en los ejercicios. </w:t>
      </w:r>
      <w:proofErr w:type="spellStart"/>
      <w:r>
        <w:t>Commits</w:t>
      </w:r>
      <w:proofErr w:type="spellEnd"/>
      <w:r>
        <w:t xml:space="preserve"> o </w:t>
      </w:r>
      <w:proofErr w:type="spellStart"/>
      <w:r>
        <w:t>push</w:t>
      </w:r>
      <w:proofErr w:type="spellEnd"/>
      <w:r>
        <w:t xml:space="preserve"> extras que </w:t>
      </w:r>
      <w:r w:rsidR="006245F1">
        <w:t xml:space="preserve">se realicen para corregir y reorientar el trabajo penalizarán (con -0,1/acción) a partir de </w:t>
      </w:r>
      <w:r w:rsidR="006245F1">
        <w:rPr>
          <w:b/>
        </w:rPr>
        <w:t>10</w:t>
      </w:r>
      <w:r w:rsidR="006245F1" w:rsidRPr="006245F1">
        <w:rPr>
          <w:b/>
        </w:rPr>
        <w:t xml:space="preserve"> acciones correctoras.</w:t>
      </w:r>
      <w:r w:rsidR="006245F1">
        <w:t xml:space="preserve"> </w:t>
      </w:r>
    </w:p>
    <w:p w14:paraId="43DD51F1" w14:textId="44FE39D5" w:rsidR="00744C02" w:rsidRPr="006245F1" w:rsidRDefault="00744C02" w:rsidP="006245F1">
      <w:pPr>
        <w:spacing w:line="360" w:lineRule="auto"/>
        <w:rPr>
          <w:lang w:val="en-GB"/>
        </w:rPr>
      </w:pPr>
      <w:r w:rsidRPr="006245F1">
        <w:rPr>
          <w:lang w:val="en-GB"/>
        </w:rPr>
        <w:br w:type="page"/>
      </w:r>
    </w:p>
    <w:p w14:paraId="1414DE7F" w14:textId="6C79D49C" w:rsidR="00744C02" w:rsidRDefault="00744C02" w:rsidP="00A31FCD">
      <w:pPr>
        <w:pStyle w:val="Ttulo2"/>
      </w:pPr>
      <w:r>
        <w:lastRenderedPageBreak/>
        <w:t>Parte práctica</w:t>
      </w:r>
    </w:p>
    <w:p w14:paraId="18DE45EE" w14:textId="728ACAED" w:rsidR="00A31FCD" w:rsidRDefault="00A31FCD" w:rsidP="00A31FCD"/>
    <w:p w14:paraId="6C7E4594" w14:textId="077D0035" w:rsidR="00A31FCD" w:rsidRPr="00D15C33" w:rsidRDefault="00A31FCD" w:rsidP="00E765B3">
      <w:pPr>
        <w:spacing w:line="276" w:lineRule="auto"/>
        <w:jc w:val="both"/>
        <w:rPr>
          <w:rFonts w:ascii="Arial" w:hAnsi="Arial" w:cs="Arial"/>
          <w:b/>
        </w:rPr>
      </w:pPr>
      <w:r w:rsidRPr="00D15C33">
        <w:rPr>
          <w:rFonts w:ascii="Arial" w:hAnsi="Arial" w:cs="Arial"/>
          <w:b/>
        </w:rPr>
        <w:t>GIT INICIALIZACIÓN</w:t>
      </w:r>
      <w:r w:rsidR="00D15C33" w:rsidRPr="00D15C33">
        <w:rPr>
          <w:rFonts w:ascii="Arial" w:hAnsi="Arial" w:cs="Arial"/>
          <w:b/>
        </w:rPr>
        <w:t xml:space="preserve"> (2,5</w:t>
      </w:r>
      <w:r w:rsidR="00D15C33">
        <w:rPr>
          <w:rFonts w:ascii="Arial" w:hAnsi="Arial" w:cs="Arial"/>
          <w:b/>
        </w:rPr>
        <w:t xml:space="preserve"> puntos</w:t>
      </w:r>
      <w:r w:rsidR="00D15C33" w:rsidRPr="00D15C33">
        <w:rPr>
          <w:rFonts w:ascii="Arial" w:hAnsi="Arial" w:cs="Arial"/>
          <w:b/>
        </w:rPr>
        <w:t>)</w:t>
      </w:r>
    </w:p>
    <w:p w14:paraId="48780BA5" w14:textId="7B4EBDB6" w:rsidR="00A31FCD" w:rsidRDefault="00A31FCD" w:rsidP="00E765B3">
      <w:pPr>
        <w:spacing w:line="276" w:lineRule="auto"/>
        <w:jc w:val="both"/>
        <w:rPr>
          <w:b/>
        </w:rPr>
      </w:pPr>
      <w:r w:rsidRPr="00563081">
        <w:t xml:space="preserve">1- Crea un repositorio de GitHub llamado Nombre_Apellido_examen_reto4 y compártelo con </w:t>
      </w:r>
      <w:proofErr w:type="spellStart"/>
      <w:r w:rsidRPr="00563081">
        <w:t>jcabau</w:t>
      </w:r>
      <w:proofErr w:type="spellEnd"/>
      <w:r w:rsidR="00050FFC">
        <w:t xml:space="preserve">. Añade el link: </w:t>
      </w:r>
      <w:r w:rsidR="009879E4" w:rsidRPr="009879E4">
        <w:rPr>
          <w:b/>
        </w:rPr>
        <w:t>(0,</w:t>
      </w:r>
      <w:r w:rsidR="009879E4">
        <w:rPr>
          <w:b/>
        </w:rPr>
        <w:t>1</w:t>
      </w:r>
      <w:r w:rsidR="009879E4" w:rsidRPr="009879E4">
        <w:rPr>
          <w:b/>
        </w:rPr>
        <w:t xml:space="preserve"> puntos)</w:t>
      </w:r>
    </w:p>
    <w:p w14:paraId="15E6008D" w14:textId="57C71A5C" w:rsidR="00714ACD" w:rsidRPr="00563081" w:rsidRDefault="00714ACD" w:rsidP="00E765B3">
      <w:pPr>
        <w:spacing w:line="276" w:lineRule="auto"/>
        <w:jc w:val="both"/>
      </w:pPr>
      <w:hyperlink r:id="rId8" w:history="1">
        <w:proofErr w:type="spellStart"/>
        <w:r w:rsidRPr="00714ACD">
          <w:rPr>
            <w:rStyle w:val="Hipervnculo"/>
          </w:rPr>
          <w:t>danielsoponaru</w:t>
        </w:r>
        <w:proofErr w:type="spellEnd"/>
        <w:r w:rsidRPr="00714ACD">
          <w:rPr>
            <w:rStyle w:val="Hipervnculo"/>
          </w:rPr>
          <w:t>/daniel_a_soponaru_examen_reto4</w:t>
        </w:r>
      </w:hyperlink>
      <w:r w:rsidRPr="00563081">
        <w:t xml:space="preserve"> </w:t>
      </w:r>
    </w:p>
    <w:p w14:paraId="1FC0BE1C" w14:textId="1AAC9CBC" w:rsidR="00A31FCD" w:rsidRDefault="00A31FCD" w:rsidP="00E765B3">
      <w:pPr>
        <w:spacing w:line="276" w:lineRule="auto"/>
        <w:jc w:val="both"/>
        <w:rPr>
          <w:b/>
        </w:rPr>
      </w:pPr>
      <w:r w:rsidRPr="00563081">
        <w:t xml:space="preserve">2- ‘Enlaza’ un proyecto de </w:t>
      </w:r>
      <w:proofErr w:type="spellStart"/>
      <w:r w:rsidRPr="00563081">
        <w:t>RStudio</w:t>
      </w:r>
      <w:proofErr w:type="spellEnd"/>
      <w:r w:rsidRPr="00563081">
        <w:t xml:space="preserve"> creado en local de modo que podamos realizar un control de versiones sobre los scripts que trabajemos a lo largo del examen</w:t>
      </w:r>
      <w:r w:rsidR="00901127" w:rsidRPr="00563081">
        <w:t>.</w:t>
      </w:r>
      <w:r w:rsidR="009879E4">
        <w:t xml:space="preserve"> </w:t>
      </w:r>
      <w:r w:rsidR="009879E4">
        <w:rPr>
          <w:b/>
        </w:rPr>
        <w:t>(1,5 punto)</w:t>
      </w:r>
    </w:p>
    <w:p w14:paraId="3B32F235" w14:textId="77777777" w:rsidR="00714ACD" w:rsidRPr="009879E4" w:rsidRDefault="00714ACD" w:rsidP="00E765B3">
      <w:pPr>
        <w:spacing w:line="276" w:lineRule="auto"/>
        <w:jc w:val="both"/>
        <w:rPr>
          <w:b/>
        </w:rPr>
      </w:pPr>
    </w:p>
    <w:p w14:paraId="28EF0670" w14:textId="50EC644A" w:rsidR="00A31FCD" w:rsidRDefault="00A31FCD" w:rsidP="009879E4">
      <w:pPr>
        <w:tabs>
          <w:tab w:val="right" w:pos="8504"/>
        </w:tabs>
        <w:spacing w:line="276" w:lineRule="auto"/>
        <w:jc w:val="both"/>
        <w:rPr>
          <w:b/>
        </w:rPr>
      </w:pPr>
      <w:r w:rsidRPr="00563081">
        <w:t>3-</w:t>
      </w:r>
      <w:r w:rsidR="00901127" w:rsidRPr="00563081">
        <w:t xml:space="preserve"> Introduce dentro del control de versiones los scripts de </w:t>
      </w:r>
      <w:proofErr w:type="spellStart"/>
      <w:r w:rsidR="00901127" w:rsidRPr="00563081">
        <w:t>RStudio</w:t>
      </w:r>
      <w:proofErr w:type="spellEnd"/>
      <w:r w:rsidR="00901127" w:rsidRPr="00563081">
        <w:t xml:space="preserve"> proporcionado</w:t>
      </w:r>
      <w:r w:rsidR="009879E4">
        <w:t xml:space="preserve">s </w:t>
      </w:r>
      <w:r w:rsidR="009879E4">
        <w:rPr>
          <w:b/>
        </w:rPr>
        <w:t>(0,1 puntos)</w:t>
      </w:r>
    </w:p>
    <w:p w14:paraId="2A25B107" w14:textId="77777777" w:rsidR="00714ACD" w:rsidRPr="009879E4" w:rsidRDefault="00714ACD" w:rsidP="009879E4">
      <w:pPr>
        <w:tabs>
          <w:tab w:val="right" w:pos="8504"/>
        </w:tabs>
        <w:spacing w:line="276" w:lineRule="auto"/>
        <w:jc w:val="both"/>
        <w:rPr>
          <w:b/>
        </w:rPr>
      </w:pPr>
    </w:p>
    <w:p w14:paraId="116F5B8F" w14:textId="3F5DEBEE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4- crea </w:t>
      </w:r>
      <w:proofErr w:type="gramStart"/>
      <w:r w:rsidRPr="00563081">
        <w:t>un .</w:t>
      </w:r>
      <w:proofErr w:type="spellStart"/>
      <w:r w:rsidRPr="00563081">
        <w:t>gitignore</w:t>
      </w:r>
      <w:proofErr w:type="spellEnd"/>
      <w:proofErr w:type="gramEnd"/>
      <w:r w:rsidRPr="00563081">
        <w:t xml:space="preserve"> que ignore todos los .</w:t>
      </w:r>
      <w:proofErr w:type="spellStart"/>
      <w:r w:rsidRPr="00563081">
        <w:t>csv</w:t>
      </w:r>
      <w:proofErr w:type="spellEnd"/>
      <w:r w:rsidRPr="00563081">
        <w:t xml:space="preserve"> y asegúrate que no hay un control sobre el </w:t>
      </w:r>
      <w:proofErr w:type="spellStart"/>
      <w:r w:rsidRPr="00563081">
        <w:t>dataset</w:t>
      </w:r>
      <w:proofErr w:type="spellEnd"/>
      <w:r w:rsidRPr="00563081">
        <w:t xml:space="preserve"> con el que vamos a trabajar.</w:t>
      </w:r>
      <w:r w:rsidR="009879E4">
        <w:t xml:space="preserve"> </w:t>
      </w:r>
      <w:r w:rsidR="009879E4">
        <w:rPr>
          <w:b/>
        </w:rPr>
        <w:t>(0,5 puntos)</w:t>
      </w:r>
    </w:p>
    <w:p w14:paraId="0988EA41" w14:textId="2FEE418D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5- Realiza el primer </w:t>
      </w:r>
      <w:proofErr w:type="spellStart"/>
      <w:r w:rsidRPr="00563081">
        <w:t>commit</w:t>
      </w:r>
      <w:proofErr w:type="spellEnd"/>
      <w:r w:rsidR="004347EA" w:rsidRPr="00563081">
        <w:t xml:space="preserve"> (en la rama </w:t>
      </w:r>
      <w:proofErr w:type="spellStart"/>
      <w:r w:rsidR="004347EA" w:rsidRPr="00563081">
        <w:t>main</w:t>
      </w:r>
      <w:proofErr w:type="spellEnd"/>
      <w:r w:rsidR="004347EA" w:rsidRPr="00563081">
        <w:t>)</w:t>
      </w:r>
      <w:r w:rsidR="009879E4">
        <w:t xml:space="preserve"> </w:t>
      </w:r>
      <w:r w:rsidR="009879E4">
        <w:rPr>
          <w:b/>
        </w:rPr>
        <w:t>(0,2 puntos)</w:t>
      </w:r>
    </w:p>
    <w:p w14:paraId="17FBDBEF" w14:textId="2ABE4C55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6- Haz </w:t>
      </w:r>
      <w:proofErr w:type="spellStart"/>
      <w:r w:rsidRPr="00563081">
        <w:t>push</w:t>
      </w:r>
      <w:proofErr w:type="spellEnd"/>
      <w:r w:rsidRPr="00563081">
        <w:t xml:space="preserve"> al repositorio de GitHub</w:t>
      </w:r>
      <w:r w:rsidR="009879E4">
        <w:t xml:space="preserve"> </w:t>
      </w:r>
      <w:r w:rsidR="009879E4">
        <w:rPr>
          <w:b/>
        </w:rPr>
        <w:t>(0,1 puntos)</w:t>
      </w:r>
    </w:p>
    <w:p w14:paraId="59CA12C4" w14:textId="383EC105" w:rsidR="00901127" w:rsidRPr="00563081" w:rsidRDefault="00901127" w:rsidP="00E765B3">
      <w:pPr>
        <w:spacing w:line="276" w:lineRule="auto"/>
        <w:jc w:val="both"/>
      </w:pPr>
    </w:p>
    <w:p w14:paraId="5A7FB229" w14:textId="4E66619B" w:rsidR="00901127" w:rsidRPr="00D15C33" w:rsidRDefault="00901127" w:rsidP="00E765B3">
      <w:pPr>
        <w:spacing w:line="276" w:lineRule="auto"/>
        <w:jc w:val="both"/>
        <w:rPr>
          <w:rFonts w:ascii="Arial" w:hAnsi="Arial" w:cs="Arial"/>
          <w:b/>
        </w:rPr>
      </w:pPr>
      <w:r w:rsidRPr="00D15C33">
        <w:rPr>
          <w:rFonts w:ascii="Arial" w:hAnsi="Arial" w:cs="Arial"/>
          <w:b/>
        </w:rPr>
        <w:t>EXPLORACIÓN Y LIMPIEZA DE DATOS</w:t>
      </w:r>
      <w:r w:rsidR="00D15C33">
        <w:rPr>
          <w:rFonts w:ascii="Arial" w:hAnsi="Arial" w:cs="Arial"/>
          <w:b/>
        </w:rPr>
        <w:t xml:space="preserve"> (3 puntos)</w:t>
      </w:r>
    </w:p>
    <w:p w14:paraId="5F0E70B2" w14:textId="629E744F" w:rsidR="00901127" w:rsidRPr="00850312" w:rsidRDefault="00901127" w:rsidP="00E765B3">
      <w:pPr>
        <w:spacing w:line="276" w:lineRule="auto"/>
        <w:jc w:val="both"/>
        <w:rPr>
          <w:b/>
        </w:rPr>
      </w:pPr>
      <w:r w:rsidRPr="00563081">
        <w:t>1- Crea una Rama (Branch) para la exploración y limpieza de datos.</w:t>
      </w:r>
      <w:r w:rsidR="00850312">
        <w:t xml:space="preserve"> </w:t>
      </w:r>
      <w:r w:rsidR="00850312">
        <w:rPr>
          <w:b/>
        </w:rPr>
        <w:t>(0,2 puntos)</w:t>
      </w:r>
    </w:p>
    <w:p w14:paraId="259E2D3F" w14:textId="23E66FDF" w:rsidR="00901127" w:rsidRPr="00850312" w:rsidRDefault="00901127" w:rsidP="00E765B3">
      <w:pPr>
        <w:spacing w:line="276" w:lineRule="auto"/>
        <w:jc w:val="both"/>
        <w:rPr>
          <w:b/>
        </w:rPr>
      </w:pPr>
      <w:r w:rsidRPr="00563081">
        <w:t xml:space="preserve">2- Realiza la exploración de los datos en el script correspondiente: </w:t>
      </w:r>
    </w:p>
    <w:p w14:paraId="4E5A745A" w14:textId="40E4C856" w:rsidR="002E67E4" w:rsidRPr="00850312" w:rsidRDefault="00C0619E" w:rsidP="00E765B3">
      <w:pPr>
        <w:spacing w:line="276" w:lineRule="auto"/>
        <w:jc w:val="both"/>
        <w:rPr>
          <w:b/>
        </w:rPr>
      </w:pPr>
      <w:r w:rsidRPr="00563081">
        <w:t xml:space="preserve">A) </w:t>
      </w:r>
      <w:r w:rsidR="00167C66" w:rsidRPr="00563081">
        <w:t>Completa la siguiente ta</w:t>
      </w:r>
      <w:r w:rsidR="002E67E4" w:rsidRPr="00563081">
        <w:t>bla</w:t>
      </w:r>
      <w:r w:rsidR="00167C66" w:rsidRPr="00563081">
        <w:t>:</w:t>
      </w:r>
      <w:r w:rsidR="00850312">
        <w:t xml:space="preserve"> </w:t>
      </w:r>
      <w:r w:rsidR="00850312">
        <w:rPr>
          <w:b/>
        </w:rPr>
        <w:t>(0,5 puntos)</w:t>
      </w:r>
    </w:p>
    <w:p w14:paraId="63325A92" w14:textId="77777777" w:rsidR="00167C66" w:rsidRPr="00563081" w:rsidRDefault="00167C66" w:rsidP="00563081">
      <w:pPr>
        <w:spacing w:line="276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987"/>
        <w:gridCol w:w="974"/>
      </w:tblGrid>
      <w:tr w:rsidR="00167C66" w:rsidRPr="00563081" w14:paraId="18AA415C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5CB43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B2B0" w14:textId="75B848F1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AF29C" w14:textId="0E02ADE5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proofErr w:type="spellStart"/>
            <w:r w:rsidRPr="00563081">
              <w:rPr>
                <w:color w:val="000000"/>
              </w:rPr>
              <w:t>Seasons</w:t>
            </w:r>
            <w:proofErr w:type="spellEnd"/>
          </w:p>
        </w:tc>
      </w:tr>
      <w:tr w:rsidR="00167C66" w:rsidRPr="00563081" w14:paraId="49B0B7C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3578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2EA2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3E839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3C08028C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7536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3. cuartil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84E44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62A3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60805B7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8E1A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Mediana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3BBD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6F4A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6515B7C7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18E2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6D77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667F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667952EA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A2A6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1. cuartil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5B46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6346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15EF20E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B6B8" w14:textId="52D08171" w:rsidR="00167C66" w:rsidRPr="00563081" w:rsidRDefault="004656C0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</w:t>
            </w:r>
            <w:r w:rsidR="00167C66" w:rsidRPr="00563081">
              <w:rPr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49745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1785" w14:textId="77777777" w:rsidR="00167C66" w:rsidRPr="00563081" w:rsidRDefault="00167C66" w:rsidP="00563081">
            <w:pPr>
              <w:spacing w:line="276" w:lineRule="auto"/>
            </w:pPr>
          </w:p>
        </w:tc>
      </w:tr>
      <w:tr w:rsidR="002E67E4" w:rsidRPr="00563081" w14:paraId="4C7852E4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6F24" w14:textId="029A2BC9" w:rsidR="002E67E4" w:rsidRPr="00563081" w:rsidRDefault="002E67E4" w:rsidP="0056308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proofErr w:type="spellStart"/>
            <w:r w:rsidRPr="00563081">
              <w:rPr>
                <w:color w:val="000000"/>
              </w:rPr>
              <w:t>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991C" w14:textId="77777777" w:rsidR="002E67E4" w:rsidRPr="00563081" w:rsidRDefault="002E67E4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A9A0" w14:textId="77777777" w:rsidR="002E67E4" w:rsidRPr="00563081" w:rsidRDefault="002E67E4" w:rsidP="00563081">
            <w:pPr>
              <w:spacing w:line="276" w:lineRule="auto"/>
            </w:pPr>
          </w:p>
        </w:tc>
      </w:tr>
      <w:tr w:rsidR="002E67E4" w:rsidRPr="00563081" w14:paraId="515E0865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973A" w14:textId="0E895329" w:rsidR="002E67E4" w:rsidRPr="00563081" w:rsidRDefault="002E67E4" w:rsidP="0056308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563081">
              <w:rPr>
                <w:color w:val="000000"/>
              </w:rPr>
              <w:t>Desviación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662C" w14:textId="77777777" w:rsidR="002E67E4" w:rsidRPr="00563081" w:rsidRDefault="002E67E4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CDD" w14:textId="77777777" w:rsidR="002E67E4" w:rsidRPr="00563081" w:rsidRDefault="002E67E4" w:rsidP="00563081">
            <w:pPr>
              <w:spacing w:line="276" w:lineRule="auto"/>
            </w:pPr>
          </w:p>
        </w:tc>
      </w:tr>
    </w:tbl>
    <w:p w14:paraId="03BD7BDE" w14:textId="52525660" w:rsidR="002E67E4" w:rsidRPr="00563081" w:rsidRDefault="002E67E4" w:rsidP="00850312">
      <w:pPr>
        <w:pStyle w:val="NormalWeb"/>
        <w:spacing w:before="120" w:beforeAutospacing="0" w:after="0" w:afterAutospacing="0" w:line="276" w:lineRule="auto"/>
        <w:jc w:val="center"/>
        <w:textAlignment w:val="baseline"/>
        <w:rPr>
          <w:color w:val="000000"/>
        </w:rPr>
      </w:pPr>
      <w:r w:rsidRPr="00563081">
        <w:rPr>
          <w:color w:val="000000"/>
        </w:rPr>
        <w:t xml:space="preserve">* Para calcular las estadísticas descriptivas es importante omitir nos </w:t>
      </w:r>
      <w:proofErr w:type="spellStart"/>
      <w:r w:rsidRPr="00563081">
        <w:rPr>
          <w:color w:val="000000"/>
        </w:rPr>
        <w:t>NAs</w:t>
      </w:r>
      <w:proofErr w:type="spellEnd"/>
    </w:p>
    <w:p w14:paraId="6612B546" w14:textId="46EECD9A" w:rsidR="00167C66" w:rsidRPr="00850312" w:rsidRDefault="00C0619E" w:rsidP="00E765B3">
      <w:pPr>
        <w:pStyle w:val="NormalWeb"/>
        <w:spacing w:before="120" w:beforeAutospacing="0" w:after="0" w:afterAutospacing="0" w:line="276" w:lineRule="auto"/>
        <w:ind w:left="360"/>
        <w:jc w:val="both"/>
        <w:textAlignment w:val="baseline"/>
        <w:rPr>
          <w:b/>
          <w:color w:val="000000"/>
        </w:rPr>
      </w:pPr>
      <w:r w:rsidRPr="00563081">
        <w:rPr>
          <w:color w:val="000000"/>
        </w:rPr>
        <w:t xml:space="preserve">B) </w:t>
      </w:r>
      <w:r w:rsidR="00167C66" w:rsidRPr="00563081">
        <w:rPr>
          <w:color w:val="000000"/>
        </w:rPr>
        <w:t>¿Cuántos elementos únicos hay en cada una de las categorías?</w:t>
      </w:r>
      <w:r w:rsidR="00850312">
        <w:rPr>
          <w:color w:val="000000"/>
        </w:rPr>
        <w:t xml:space="preserve"> </w:t>
      </w:r>
      <w:r w:rsidR="00850312" w:rsidRPr="00850312">
        <w:rPr>
          <w:b/>
          <w:color w:val="000000"/>
        </w:rPr>
        <w:t>(0,5 puntos)</w:t>
      </w:r>
    </w:p>
    <w:p w14:paraId="6BB4A6B9" w14:textId="798A0ECF" w:rsidR="002E67E4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563081">
        <w:rPr>
          <w:b/>
          <w:color w:val="000000"/>
        </w:rPr>
        <w:lastRenderedPageBreak/>
        <w:t>Type</w:t>
      </w:r>
      <w:proofErr w:type="spellEnd"/>
      <w:r w:rsidRPr="00563081">
        <w:rPr>
          <w:b/>
          <w:color w:val="000000"/>
        </w:rPr>
        <w:t>:</w:t>
      </w:r>
    </w:p>
    <w:p w14:paraId="4067151C" w14:textId="71276C26" w:rsidR="002E67E4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r w:rsidRPr="00563081">
        <w:rPr>
          <w:b/>
          <w:color w:val="000000"/>
        </w:rPr>
        <w:t>Country:</w:t>
      </w:r>
    </w:p>
    <w:p w14:paraId="0DC46BEB" w14:textId="65A356AF" w:rsidR="00C0619E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r w:rsidRPr="00563081">
        <w:rPr>
          <w:b/>
          <w:color w:val="000000"/>
        </w:rPr>
        <w:t>Director:</w:t>
      </w:r>
    </w:p>
    <w:p w14:paraId="2B5B04DA" w14:textId="7AFDAECA" w:rsidR="00901127" w:rsidRPr="00563081" w:rsidRDefault="00901127" w:rsidP="00E765B3">
      <w:pPr>
        <w:spacing w:line="276" w:lineRule="auto"/>
        <w:jc w:val="both"/>
      </w:pPr>
    </w:p>
    <w:p w14:paraId="55866287" w14:textId="0258C258" w:rsidR="00C0619E" w:rsidRPr="00563081" w:rsidRDefault="00901127" w:rsidP="00E765B3">
      <w:pPr>
        <w:spacing w:line="276" w:lineRule="auto"/>
        <w:jc w:val="both"/>
      </w:pPr>
      <w:r w:rsidRPr="00563081">
        <w:t xml:space="preserve">3- Realiza un </w:t>
      </w:r>
      <w:proofErr w:type="spellStart"/>
      <w:r w:rsidRPr="00563081">
        <w:t>commit</w:t>
      </w:r>
      <w:proofErr w:type="spellEnd"/>
      <w:r w:rsidRPr="00563081">
        <w:t xml:space="preserve"> de la exploración de datos.</w:t>
      </w:r>
      <w:r w:rsidR="00850312">
        <w:t xml:space="preserve"> </w:t>
      </w:r>
      <w:r w:rsidR="00850312">
        <w:rPr>
          <w:b/>
        </w:rPr>
        <w:t>(0,1 puntos)</w:t>
      </w:r>
    </w:p>
    <w:p w14:paraId="41E48B45" w14:textId="441FD0C3" w:rsidR="00901127" w:rsidRPr="00563081" w:rsidRDefault="00901127" w:rsidP="00E765B3">
      <w:pPr>
        <w:spacing w:line="276" w:lineRule="auto"/>
        <w:jc w:val="both"/>
      </w:pPr>
      <w:r w:rsidRPr="00563081">
        <w:t>4- Realiza la limpieza de los datos en el script correspondiente</w:t>
      </w:r>
      <w:r w:rsidR="00E115DF">
        <w:t>:</w:t>
      </w:r>
    </w:p>
    <w:p w14:paraId="422B93F6" w14:textId="5CB46010" w:rsidR="00566590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¿Analiza el número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por variable? ¿Cuál es la variable con mayor número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? ¿Qué porcentaje representa?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(0,4 puntos)</w:t>
      </w:r>
    </w:p>
    <w:p w14:paraId="025C6D41" w14:textId="2B4ED10B" w:rsidR="00901127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Visualiza la distribución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. En función de la distribución (MACR, MAR, MNAR) y las variables afectadas ¿Qué tratamiento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podríamos aplicar?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</w:t>
      </w:r>
      <w:r w:rsidR="00E115DF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puntos)</w:t>
      </w:r>
    </w:p>
    <w:p w14:paraId="7FFECF93" w14:textId="1037AE1C" w:rsidR="00566590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Aplica el tratamiento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de modo que podamos trabajar más adelante con las variables ‘Minutes’ y ‘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’.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</w:t>
      </w:r>
      <w:r w:rsidR="00E115DF">
        <w:rPr>
          <w:rFonts w:ascii="Times New Roman" w:hAnsi="Times New Roman" w:cs="Times New Roman"/>
          <w:b/>
          <w:sz w:val="24"/>
          <w:szCs w:val="24"/>
        </w:rPr>
        <w:t>5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 xml:space="preserve"> puntos)</w:t>
      </w:r>
    </w:p>
    <w:p w14:paraId="1EA8F9D8" w14:textId="6963A19A" w:rsidR="00901127" w:rsidRPr="00563081" w:rsidRDefault="00901127" w:rsidP="00E765B3">
      <w:pPr>
        <w:spacing w:line="276" w:lineRule="auto"/>
        <w:jc w:val="both"/>
      </w:pPr>
      <w:r w:rsidRPr="00563081">
        <w:t xml:space="preserve">5- Realiza un </w:t>
      </w:r>
      <w:proofErr w:type="spellStart"/>
      <w:r w:rsidRPr="00563081">
        <w:t>commit</w:t>
      </w:r>
      <w:proofErr w:type="spellEnd"/>
      <w:r w:rsidRPr="00563081">
        <w:t xml:space="preserve"> de la limpieza de datos</w:t>
      </w:r>
      <w:r w:rsidR="00850312">
        <w:t xml:space="preserve"> </w:t>
      </w:r>
      <w:r w:rsidR="00850312">
        <w:rPr>
          <w:b/>
        </w:rPr>
        <w:t>(0,1 puntos)</w:t>
      </w:r>
    </w:p>
    <w:p w14:paraId="1A9AB3E9" w14:textId="043FE96D" w:rsidR="00901127" w:rsidRPr="00563081" w:rsidRDefault="00901127" w:rsidP="00E765B3">
      <w:pPr>
        <w:spacing w:line="276" w:lineRule="auto"/>
        <w:jc w:val="both"/>
      </w:pPr>
      <w:r w:rsidRPr="00563081">
        <w:t xml:space="preserve">6- Realiza un </w:t>
      </w:r>
      <w:proofErr w:type="spellStart"/>
      <w:r w:rsidRPr="00563081">
        <w:t>push</w:t>
      </w:r>
      <w:proofErr w:type="spellEnd"/>
      <w:r w:rsidRPr="00563081">
        <w:t xml:space="preserve"> al repositorio de GitHub</w:t>
      </w:r>
      <w:r w:rsidR="00850312">
        <w:t xml:space="preserve"> </w:t>
      </w:r>
      <w:r w:rsidR="00850312">
        <w:rPr>
          <w:b/>
        </w:rPr>
        <w:t>(0,2 puntos)</w:t>
      </w:r>
    </w:p>
    <w:p w14:paraId="41C49F57" w14:textId="2F21985C" w:rsidR="00901127" w:rsidRPr="00563081" w:rsidRDefault="00901127" w:rsidP="00E765B3">
      <w:pPr>
        <w:spacing w:line="276" w:lineRule="auto"/>
        <w:jc w:val="both"/>
      </w:pPr>
    </w:p>
    <w:p w14:paraId="36DECD66" w14:textId="1E985266" w:rsidR="00901127" w:rsidRPr="00D15C33" w:rsidRDefault="00901127" w:rsidP="00E765B3">
      <w:pPr>
        <w:spacing w:line="276" w:lineRule="auto"/>
        <w:jc w:val="both"/>
        <w:rPr>
          <w:rFonts w:ascii="Arial" w:hAnsi="Arial" w:cs="Arial"/>
        </w:rPr>
      </w:pPr>
      <w:r w:rsidRPr="00D15C33">
        <w:rPr>
          <w:rFonts w:ascii="Arial" w:hAnsi="Arial" w:cs="Arial"/>
          <w:b/>
        </w:rPr>
        <w:t>API</w:t>
      </w:r>
      <w:r w:rsidR="00D15C33">
        <w:rPr>
          <w:rFonts w:ascii="Arial" w:hAnsi="Arial" w:cs="Arial"/>
          <w:b/>
        </w:rPr>
        <w:t xml:space="preserve"> (3 puntos)</w:t>
      </w:r>
    </w:p>
    <w:p w14:paraId="0B55CC7E" w14:textId="14075BBE" w:rsidR="00901127" w:rsidRPr="00563081" w:rsidRDefault="00901127" w:rsidP="00E765B3">
      <w:pPr>
        <w:spacing w:line="276" w:lineRule="auto"/>
        <w:jc w:val="both"/>
      </w:pPr>
      <w:r w:rsidRPr="00563081">
        <w:t xml:space="preserve">1- En la rama que has creado </w:t>
      </w:r>
      <w:r w:rsidR="00566590" w:rsidRPr="00563081">
        <w:t xml:space="preserve">añade un script para generar una API con las siguientes </w:t>
      </w:r>
      <w:r w:rsidRPr="00563081">
        <w:t>características</w:t>
      </w:r>
      <w:r w:rsidR="00566590" w:rsidRPr="00563081">
        <w:t xml:space="preserve"> (Nota: puedes programar direc</w:t>
      </w:r>
      <w:r w:rsidR="004656C0">
        <w:t xml:space="preserve">tamente la API de </w:t>
      </w:r>
      <w:proofErr w:type="spellStart"/>
      <w:r w:rsidR="004656C0">
        <w:t>plumber</w:t>
      </w:r>
      <w:proofErr w:type="spellEnd"/>
      <w:r w:rsidR="004656C0">
        <w:t xml:space="preserve"> o generar una función para luego implementarla en la API)</w:t>
      </w:r>
      <w:r w:rsidR="00D15C33">
        <w:t xml:space="preserve"> </w:t>
      </w:r>
      <w:r w:rsidR="00D15C33" w:rsidRPr="00D15C33">
        <w:rPr>
          <w:b/>
        </w:rPr>
        <w:t>(1,5 puntos)</w:t>
      </w:r>
      <w:r w:rsidRPr="00563081">
        <w:t>:</w:t>
      </w:r>
    </w:p>
    <w:p w14:paraId="5892EEF4" w14:textId="37AE5AA7" w:rsidR="00901127" w:rsidRPr="00563081" w:rsidRDefault="0090112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Debe </w:t>
      </w:r>
      <w:r w:rsidR="00B61217" w:rsidRPr="00563081">
        <w:rPr>
          <w:rFonts w:ascii="Times New Roman" w:hAnsi="Times New Roman" w:cs="Times New Roman"/>
          <w:sz w:val="24"/>
          <w:szCs w:val="24"/>
        </w:rPr>
        <w:t>trabajar sobre</w:t>
      </w:r>
      <w:r w:rsidRPr="00563081">
        <w:rPr>
          <w:rFonts w:ascii="Times New Roman" w:hAnsi="Times New Roman" w:cs="Times New Roman"/>
          <w:sz w:val="24"/>
          <w:szCs w:val="24"/>
        </w:rPr>
        <w:t xml:space="preserve"> la variable ‘</w:t>
      </w:r>
      <w:r w:rsidR="00782F39" w:rsidRPr="00563081">
        <w:rPr>
          <w:rFonts w:ascii="Times New Roman" w:hAnsi="Times New Roman" w:cs="Times New Roman"/>
          <w:sz w:val="24"/>
          <w:szCs w:val="24"/>
        </w:rPr>
        <w:t>Minutes</w:t>
      </w:r>
      <w:r w:rsidRPr="00563081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de películas</w:t>
      </w:r>
    </w:p>
    <w:p w14:paraId="29D081E3" w14:textId="20AC7A53" w:rsidR="0090112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Debe realizar una transformación de los datos (logarítmica, </w:t>
      </w:r>
      <w:proofErr w:type="gramStart"/>
      <w:r w:rsidRPr="00563081">
        <w:rPr>
          <w:rFonts w:ascii="Times New Roman" w:hAnsi="Times New Roman" w:cs="Times New Roman"/>
          <w:sz w:val="24"/>
          <w:szCs w:val="24"/>
        </w:rPr>
        <w:t>normalización,…</w:t>
      </w:r>
      <w:proofErr w:type="gramEnd"/>
      <w:r w:rsidRPr="00563081">
        <w:rPr>
          <w:rFonts w:ascii="Times New Roman" w:hAnsi="Times New Roman" w:cs="Times New Roman"/>
          <w:sz w:val="24"/>
          <w:szCs w:val="24"/>
        </w:rPr>
        <w:t xml:space="preserve"> elección libre).</w:t>
      </w:r>
    </w:p>
    <w:p w14:paraId="56F2EA2B" w14:textId="0EE34B83" w:rsidR="00B6121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Debe devolver un histograma que muestre la distribución de la variable ‘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’</w:t>
      </w:r>
    </w:p>
    <w:p w14:paraId="6E0DE395" w14:textId="00D83F22" w:rsidR="00B6121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El input que proporcione el usuario debe indicar si vamos a hacer o no la transformación de los datos</w:t>
      </w:r>
    </w:p>
    <w:p w14:paraId="47AEFB01" w14:textId="38444C50" w:rsidR="007708A7" w:rsidRPr="00563081" w:rsidRDefault="007708A7" w:rsidP="00E765B3">
      <w:pPr>
        <w:spacing w:line="276" w:lineRule="auto"/>
        <w:jc w:val="both"/>
      </w:pPr>
      <w:r w:rsidRPr="00563081">
        <w:t xml:space="preserve">2- Haz un </w:t>
      </w:r>
      <w:proofErr w:type="spellStart"/>
      <w:r w:rsidRPr="00563081">
        <w:t>commit</w:t>
      </w:r>
      <w:proofErr w:type="spellEnd"/>
      <w:r w:rsidRPr="00563081">
        <w:t xml:space="preserve"> y un </w:t>
      </w:r>
      <w:proofErr w:type="spellStart"/>
      <w:r w:rsidRPr="00563081">
        <w:t>push</w:t>
      </w:r>
      <w:proofErr w:type="spellEnd"/>
      <w:r w:rsidRPr="00563081">
        <w:t xml:space="preserve"> con la API funcional.</w:t>
      </w:r>
      <w:r w:rsidR="009B59D4">
        <w:t xml:space="preserve"> </w:t>
      </w:r>
      <w:r w:rsidR="009B59D4" w:rsidRPr="009B59D4">
        <w:rPr>
          <w:b/>
        </w:rPr>
        <w:t>(0,</w:t>
      </w:r>
      <w:r w:rsidR="00850312">
        <w:rPr>
          <w:b/>
        </w:rPr>
        <w:t>2</w:t>
      </w:r>
      <w:r w:rsidR="009B59D4" w:rsidRPr="009B59D4">
        <w:rPr>
          <w:b/>
        </w:rPr>
        <w:t xml:space="preserve"> puntos)</w:t>
      </w:r>
    </w:p>
    <w:p w14:paraId="60A456D3" w14:textId="69F8E83A" w:rsidR="00901127" w:rsidRPr="00563081" w:rsidRDefault="00710A2D" w:rsidP="00E765B3">
      <w:pPr>
        <w:spacing w:line="276" w:lineRule="auto"/>
        <w:jc w:val="both"/>
      </w:pPr>
      <w:r w:rsidRPr="00563081">
        <w:t>3</w:t>
      </w:r>
      <w:r w:rsidR="00B61217" w:rsidRPr="00563081">
        <w:t xml:space="preserve">- Haz </w:t>
      </w:r>
      <w:proofErr w:type="spellStart"/>
      <w:r w:rsidR="00B61217" w:rsidRPr="00563081">
        <w:t>merge</w:t>
      </w:r>
      <w:proofErr w:type="spellEnd"/>
      <w:r w:rsidR="00B61217" w:rsidRPr="00563081">
        <w:t xml:space="preserve"> de la Rama creada con la rama principal (</w:t>
      </w:r>
      <w:proofErr w:type="spellStart"/>
      <w:r w:rsidR="00B61217" w:rsidRPr="00563081">
        <w:t>Main</w:t>
      </w:r>
      <w:proofErr w:type="spellEnd"/>
      <w:r w:rsidR="00B61217" w:rsidRPr="00563081">
        <w:t>) y resuelve los conflictos si fuese necesario.</w:t>
      </w:r>
      <w:r w:rsidR="009B59D4">
        <w:t xml:space="preserve"> </w:t>
      </w:r>
      <w:r w:rsidR="009B59D4" w:rsidRPr="009B59D4">
        <w:rPr>
          <w:b/>
        </w:rPr>
        <w:t>(</w:t>
      </w:r>
      <w:r w:rsidR="009B59D4">
        <w:rPr>
          <w:b/>
        </w:rPr>
        <w:t>1</w:t>
      </w:r>
      <w:r w:rsidR="009B59D4" w:rsidRPr="009B59D4">
        <w:rPr>
          <w:b/>
        </w:rPr>
        <w:t xml:space="preserve"> puntos)</w:t>
      </w:r>
    </w:p>
    <w:p w14:paraId="3C3BEB3A" w14:textId="714A52DD" w:rsidR="00710A2D" w:rsidRPr="00563081" w:rsidRDefault="00710A2D" w:rsidP="00E765B3">
      <w:pPr>
        <w:spacing w:line="276" w:lineRule="auto"/>
        <w:jc w:val="both"/>
      </w:pPr>
      <w:r w:rsidRPr="00563081">
        <w:t xml:space="preserve">4- haz un </w:t>
      </w:r>
      <w:proofErr w:type="spellStart"/>
      <w:r w:rsidRPr="00563081">
        <w:t>pull</w:t>
      </w:r>
      <w:proofErr w:type="spellEnd"/>
      <w:r w:rsidRPr="00563081">
        <w:t xml:space="preserve"> a la Rama principal de modo que el historial quede actualizado con el </w:t>
      </w:r>
      <w:proofErr w:type="spellStart"/>
      <w:r w:rsidRPr="00563081">
        <w:t>merge</w:t>
      </w:r>
      <w:proofErr w:type="spellEnd"/>
      <w:r w:rsidRPr="00563081">
        <w:t>.</w:t>
      </w:r>
      <w:r w:rsidR="009B59D4">
        <w:t xml:space="preserve"> </w:t>
      </w:r>
      <w:r w:rsidR="009B59D4" w:rsidRPr="009B59D4">
        <w:rPr>
          <w:b/>
        </w:rPr>
        <w:t>(0,</w:t>
      </w:r>
      <w:r w:rsidR="00850312">
        <w:rPr>
          <w:b/>
        </w:rPr>
        <w:t>3</w:t>
      </w:r>
      <w:r w:rsidR="009B59D4">
        <w:rPr>
          <w:b/>
        </w:rPr>
        <w:t xml:space="preserve"> </w:t>
      </w:r>
      <w:r w:rsidR="009B59D4" w:rsidRPr="009B59D4">
        <w:rPr>
          <w:b/>
        </w:rPr>
        <w:t>puntos)</w:t>
      </w:r>
    </w:p>
    <w:p w14:paraId="187AEF98" w14:textId="3F4652CA" w:rsidR="00B61217" w:rsidRDefault="00B61217" w:rsidP="00E765B3">
      <w:pPr>
        <w:jc w:val="both"/>
      </w:pPr>
    </w:p>
    <w:p w14:paraId="07E2EE8C" w14:textId="77777777" w:rsidR="00B61217" w:rsidRPr="00901127" w:rsidRDefault="00B61217" w:rsidP="00E765B3">
      <w:pPr>
        <w:jc w:val="both"/>
      </w:pPr>
    </w:p>
    <w:p w14:paraId="6D17811D" w14:textId="3BD3FF56" w:rsidR="00B61217" w:rsidRDefault="00B61217" w:rsidP="00E765B3">
      <w:pPr>
        <w:pStyle w:val="Ttulo2"/>
      </w:pPr>
      <w:r>
        <w:t>Parte teórica</w:t>
      </w:r>
    </w:p>
    <w:p w14:paraId="201ED917" w14:textId="123C1909" w:rsidR="00B61217" w:rsidRDefault="00B61217" w:rsidP="00E765B3">
      <w:pPr>
        <w:jc w:val="both"/>
        <w:rPr>
          <w:b/>
        </w:rPr>
      </w:pPr>
      <w:r w:rsidRPr="00B61217">
        <w:rPr>
          <w:b/>
        </w:rPr>
        <w:t>Escoge y explica tres áreas de la Gestión de Datos</w:t>
      </w:r>
      <w:r w:rsidR="00D15C33">
        <w:rPr>
          <w:b/>
        </w:rPr>
        <w:t xml:space="preserve"> (1,5 puntos)</w:t>
      </w:r>
      <w:r>
        <w:rPr>
          <w:b/>
        </w:rPr>
        <w:t>:</w:t>
      </w:r>
    </w:p>
    <w:p w14:paraId="7EAB0E5C" w14:textId="77777777" w:rsidR="00B61217" w:rsidRPr="00B61217" w:rsidRDefault="00B61217" w:rsidP="00E765B3">
      <w:pPr>
        <w:jc w:val="both"/>
      </w:pPr>
    </w:p>
    <w:sectPr w:rsidR="00B61217" w:rsidRPr="00B6121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751FD" w14:textId="77777777" w:rsidR="00FA4D47" w:rsidRDefault="00FA4D47">
      <w:r>
        <w:separator/>
      </w:r>
    </w:p>
  </w:endnote>
  <w:endnote w:type="continuationSeparator" w:id="0">
    <w:p w14:paraId="1B17AC27" w14:textId="77777777" w:rsidR="00FA4D47" w:rsidRDefault="00FA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A81E8" w14:textId="77777777" w:rsidR="00B85328" w:rsidRDefault="00DC20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D47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D47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87776" w14:textId="77777777" w:rsidR="00FA4D47" w:rsidRDefault="00FA4D47">
      <w:r>
        <w:separator/>
      </w:r>
    </w:p>
  </w:footnote>
  <w:footnote w:type="continuationSeparator" w:id="0">
    <w:p w14:paraId="4061AF8A" w14:textId="77777777" w:rsidR="00FA4D47" w:rsidRDefault="00FA4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59427" w14:textId="77777777" w:rsidR="00B85328" w:rsidRDefault="00B8532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49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5"/>
      <w:gridCol w:w="6089"/>
    </w:tblGrid>
    <w:tr w:rsidR="00B85328" w14:paraId="0A9AD0C6" w14:textId="77777777">
      <w:tc>
        <w:tcPr>
          <w:tcW w:w="2405" w:type="dxa"/>
          <w:vAlign w:val="center"/>
        </w:tcPr>
        <w:p w14:paraId="0121587D" w14:textId="77777777" w:rsidR="00B85328" w:rsidRDefault="00DC2009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3DA0B394" wp14:editId="591604F0">
                <wp:extent cx="923378" cy="542749"/>
                <wp:effectExtent l="0" t="0" r="0" b="0"/>
                <wp:docPr id="2" name="image1.png" descr="Imagen que contiene 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n que contiene 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378" cy="5427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vAlign w:val="center"/>
        </w:tcPr>
        <w:p w14:paraId="774C6F5A" w14:textId="6DD0B5B2" w:rsidR="00B85328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Actividad evaluativa</w:t>
          </w:r>
          <w:r w:rsidR="00C85E8F">
            <w:rPr>
              <w:b/>
              <w:color w:val="000000"/>
              <w:sz w:val="18"/>
              <w:szCs w:val="18"/>
            </w:rPr>
            <w:t>:</w:t>
          </w:r>
          <w:r w:rsidR="00C85E8F">
            <w:rPr>
              <w:color w:val="000000"/>
              <w:sz w:val="18"/>
              <w:szCs w:val="18"/>
            </w:rPr>
            <w:t xml:space="preserve"> </w:t>
          </w:r>
          <w:r w:rsidR="00566590">
            <w:rPr>
              <w:color w:val="000000"/>
              <w:sz w:val="18"/>
              <w:szCs w:val="18"/>
            </w:rPr>
            <w:t>E</w:t>
          </w:r>
          <w:r w:rsidR="002A1C29">
            <w:rPr>
              <w:color w:val="000000"/>
              <w:sz w:val="18"/>
              <w:szCs w:val="18"/>
            </w:rPr>
            <w:t>xamen</w:t>
          </w:r>
          <w:r w:rsidR="00566590">
            <w:rPr>
              <w:color w:val="000000"/>
              <w:sz w:val="18"/>
              <w:szCs w:val="18"/>
            </w:rPr>
            <w:t xml:space="preserve"> Reto 4</w:t>
          </w:r>
        </w:p>
        <w:p w14:paraId="4A58B586" w14:textId="654B1E9D" w:rsidR="00B85328" w:rsidRPr="00B5715E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B5715E">
            <w:rPr>
              <w:color w:val="000000"/>
              <w:sz w:val="18"/>
              <w:szCs w:val="18"/>
            </w:rPr>
            <w:t xml:space="preserve">Materia: </w:t>
          </w:r>
          <w:r w:rsidR="00C64A81" w:rsidRPr="00B5715E">
            <w:rPr>
              <w:color w:val="000000"/>
              <w:sz w:val="18"/>
              <w:szCs w:val="18"/>
            </w:rPr>
            <w:t xml:space="preserve">Data </w:t>
          </w:r>
          <w:proofErr w:type="spellStart"/>
          <w:r w:rsidR="00C64A81" w:rsidRPr="00B5715E">
            <w:rPr>
              <w:color w:val="000000"/>
              <w:sz w:val="18"/>
              <w:szCs w:val="18"/>
            </w:rPr>
            <w:t>Science</w:t>
          </w:r>
          <w:proofErr w:type="spellEnd"/>
        </w:p>
        <w:p w14:paraId="4838B55D" w14:textId="07784BD6" w:rsidR="00B85328" w:rsidRPr="00C64A81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C64A81">
            <w:rPr>
              <w:color w:val="000000"/>
              <w:sz w:val="18"/>
              <w:szCs w:val="18"/>
            </w:rPr>
            <w:t xml:space="preserve">Reto: </w:t>
          </w:r>
          <w:r w:rsidR="00E0072C">
            <w:rPr>
              <w:color w:val="000000"/>
              <w:sz w:val="18"/>
              <w:szCs w:val="18"/>
            </w:rPr>
            <w:t>4</w:t>
          </w:r>
        </w:p>
        <w:p w14:paraId="429288E7" w14:textId="1B27A908" w:rsidR="00B85328" w:rsidRDefault="00C85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566590">
            <w:rPr>
              <w:sz w:val="18"/>
              <w:szCs w:val="18"/>
            </w:rPr>
            <w:t>04</w:t>
          </w:r>
          <w:r>
            <w:rPr>
              <w:sz w:val="18"/>
              <w:szCs w:val="18"/>
            </w:rPr>
            <w:t>/</w:t>
          </w:r>
          <w:r w:rsidR="00566590">
            <w:rPr>
              <w:sz w:val="18"/>
              <w:szCs w:val="18"/>
            </w:rPr>
            <w:t>06</w:t>
          </w:r>
          <w:r>
            <w:rPr>
              <w:sz w:val="18"/>
              <w:szCs w:val="18"/>
            </w:rPr>
            <w:t>/</w:t>
          </w:r>
          <w:r w:rsidR="00566590">
            <w:rPr>
              <w:sz w:val="18"/>
              <w:szCs w:val="18"/>
            </w:rPr>
            <w:t>2025</w:t>
          </w:r>
        </w:p>
      </w:tc>
    </w:tr>
  </w:tbl>
  <w:p w14:paraId="70480103" w14:textId="77777777" w:rsidR="00B85328" w:rsidRDefault="00B853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3130"/>
    <w:multiLevelType w:val="hybridMultilevel"/>
    <w:tmpl w:val="D7F45FF8"/>
    <w:lvl w:ilvl="0" w:tplc="8166CE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1A6"/>
    <w:multiLevelType w:val="hybridMultilevel"/>
    <w:tmpl w:val="A1F6D2E0"/>
    <w:lvl w:ilvl="0" w:tplc="A53A4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425"/>
    <w:multiLevelType w:val="hybridMultilevel"/>
    <w:tmpl w:val="09E29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108B"/>
    <w:multiLevelType w:val="hybridMultilevel"/>
    <w:tmpl w:val="C68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688B"/>
    <w:multiLevelType w:val="multilevel"/>
    <w:tmpl w:val="EA7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560CF"/>
    <w:multiLevelType w:val="hybridMultilevel"/>
    <w:tmpl w:val="75D4A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37A33"/>
    <w:multiLevelType w:val="hybridMultilevel"/>
    <w:tmpl w:val="7982E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968BE"/>
    <w:multiLevelType w:val="hybridMultilevel"/>
    <w:tmpl w:val="FA1CA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D5C77"/>
    <w:multiLevelType w:val="hybridMultilevel"/>
    <w:tmpl w:val="06646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B5CB6"/>
    <w:multiLevelType w:val="hybridMultilevel"/>
    <w:tmpl w:val="8544F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C337C"/>
    <w:multiLevelType w:val="hybridMultilevel"/>
    <w:tmpl w:val="A1001046"/>
    <w:lvl w:ilvl="0" w:tplc="31F62C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77E4F"/>
    <w:multiLevelType w:val="hybridMultilevel"/>
    <w:tmpl w:val="FAA67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05CFF"/>
    <w:multiLevelType w:val="hybridMultilevel"/>
    <w:tmpl w:val="EF8A2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83D42"/>
    <w:multiLevelType w:val="hybridMultilevel"/>
    <w:tmpl w:val="81E6C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70E93"/>
    <w:multiLevelType w:val="hybridMultilevel"/>
    <w:tmpl w:val="5BE4D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E7E57"/>
    <w:multiLevelType w:val="hybridMultilevel"/>
    <w:tmpl w:val="37947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166CB"/>
    <w:multiLevelType w:val="hybridMultilevel"/>
    <w:tmpl w:val="67A24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A05D5"/>
    <w:multiLevelType w:val="hybridMultilevel"/>
    <w:tmpl w:val="474A3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34470"/>
    <w:multiLevelType w:val="hybridMultilevel"/>
    <w:tmpl w:val="46F21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B16EF"/>
    <w:multiLevelType w:val="hybridMultilevel"/>
    <w:tmpl w:val="10F0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64B5B6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C3557"/>
    <w:multiLevelType w:val="hybridMultilevel"/>
    <w:tmpl w:val="ECBC8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82E2F"/>
    <w:multiLevelType w:val="hybridMultilevel"/>
    <w:tmpl w:val="0A5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821C9"/>
    <w:multiLevelType w:val="hybridMultilevel"/>
    <w:tmpl w:val="AE28C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15D41"/>
    <w:multiLevelType w:val="hybridMultilevel"/>
    <w:tmpl w:val="9E2C9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3266A"/>
    <w:multiLevelType w:val="hybridMultilevel"/>
    <w:tmpl w:val="CABC2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6189D"/>
    <w:multiLevelType w:val="multilevel"/>
    <w:tmpl w:val="CB0C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7CD399F"/>
    <w:multiLevelType w:val="hybridMultilevel"/>
    <w:tmpl w:val="97A29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193E"/>
    <w:multiLevelType w:val="hybridMultilevel"/>
    <w:tmpl w:val="285EE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345921">
    <w:abstractNumId w:val="25"/>
  </w:num>
  <w:num w:numId="2" w16cid:durableId="13728055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8154686">
    <w:abstractNumId w:val="24"/>
  </w:num>
  <w:num w:numId="4" w16cid:durableId="1718163611">
    <w:abstractNumId w:val="20"/>
  </w:num>
  <w:num w:numId="5" w16cid:durableId="1384601473">
    <w:abstractNumId w:val="14"/>
  </w:num>
  <w:num w:numId="6" w16cid:durableId="655229913">
    <w:abstractNumId w:val="21"/>
  </w:num>
  <w:num w:numId="7" w16cid:durableId="1122113363">
    <w:abstractNumId w:val="23"/>
  </w:num>
  <w:num w:numId="8" w16cid:durableId="1744645953">
    <w:abstractNumId w:val="16"/>
  </w:num>
  <w:num w:numId="9" w16cid:durableId="1829325547">
    <w:abstractNumId w:val="26"/>
  </w:num>
  <w:num w:numId="10" w16cid:durableId="1808890321">
    <w:abstractNumId w:val="18"/>
  </w:num>
  <w:num w:numId="11" w16cid:durableId="429859562">
    <w:abstractNumId w:val="22"/>
  </w:num>
  <w:num w:numId="12" w16cid:durableId="1759133583">
    <w:abstractNumId w:val="17"/>
  </w:num>
  <w:num w:numId="13" w16cid:durableId="795804166">
    <w:abstractNumId w:val="2"/>
  </w:num>
  <w:num w:numId="14" w16cid:durableId="579294004">
    <w:abstractNumId w:val="15"/>
  </w:num>
  <w:num w:numId="15" w16cid:durableId="1572228413">
    <w:abstractNumId w:val="5"/>
  </w:num>
  <w:num w:numId="16" w16cid:durableId="2027364100">
    <w:abstractNumId w:val="27"/>
  </w:num>
  <w:num w:numId="17" w16cid:durableId="858855704">
    <w:abstractNumId w:val="19"/>
  </w:num>
  <w:num w:numId="18" w16cid:durableId="1581326824">
    <w:abstractNumId w:val="6"/>
  </w:num>
  <w:num w:numId="19" w16cid:durableId="340595455">
    <w:abstractNumId w:val="7"/>
  </w:num>
  <w:num w:numId="20" w16cid:durableId="85077361">
    <w:abstractNumId w:val="13"/>
  </w:num>
  <w:num w:numId="21" w16cid:durableId="275252803">
    <w:abstractNumId w:val="8"/>
  </w:num>
  <w:num w:numId="22" w16cid:durableId="1012604414">
    <w:abstractNumId w:val="9"/>
  </w:num>
  <w:num w:numId="23" w16cid:durableId="330717593">
    <w:abstractNumId w:val="3"/>
  </w:num>
  <w:num w:numId="24" w16cid:durableId="1447853073">
    <w:abstractNumId w:val="11"/>
  </w:num>
  <w:num w:numId="25" w16cid:durableId="561253807">
    <w:abstractNumId w:val="12"/>
  </w:num>
  <w:num w:numId="26" w16cid:durableId="840045994">
    <w:abstractNumId w:val="1"/>
  </w:num>
  <w:num w:numId="27" w16cid:durableId="517278144">
    <w:abstractNumId w:val="10"/>
  </w:num>
  <w:num w:numId="28" w16cid:durableId="1703281301">
    <w:abstractNumId w:val="4"/>
  </w:num>
  <w:num w:numId="29" w16cid:durableId="108148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81"/>
    <w:rsid w:val="0001525B"/>
    <w:rsid w:val="00024C0F"/>
    <w:rsid w:val="00046F58"/>
    <w:rsid w:val="000474CF"/>
    <w:rsid w:val="00050FFC"/>
    <w:rsid w:val="00065613"/>
    <w:rsid w:val="000740A0"/>
    <w:rsid w:val="00081ADB"/>
    <w:rsid w:val="00083F2E"/>
    <w:rsid w:val="0008511B"/>
    <w:rsid w:val="000B2502"/>
    <w:rsid w:val="000B482C"/>
    <w:rsid w:val="00110519"/>
    <w:rsid w:val="00112632"/>
    <w:rsid w:val="00114365"/>
    <w:rsid w:val="00117DCB"/>
    <w:rsid w:val="00167C66"/>
    <w:rsid w:val="00167D07"/>
    <w:rsid w:val="00186BB2"/>
    <w:rsid w:val="00192C0D"/>
    <w:rsid w:val="001A277D"/>
    <w:rsid w:val="001A4147"/>
    <w:rsid w:val="001A4424"/>
    <w:rsid w:val="001D59CD"/>
    <w:rsid w:val="001E2A4A"/>
    <w:rsid w:val="001E46C9"/>
    <w:rsid w:val="001E55C1"/>
    <w:rsid w:val="00205169"/>
    <w:rsid w:val="0021185C"/>
    <w:rsid w:val="00223DA7"/>
    <w:rsid w:val="00246BAC"/>
    <w:rsid w:val="00263A25"/>
    <w:rsid w:val="00272AF0"/>
    <w:rsid w:val="00274CCE"/>
    <w:rsid w:val="00281413"/>
    <w:rsid w:val="002865B4"/>
    <w:rsid w:val="002A1C29"/>
    <w:rsid w:val="002E67E4"/>
    <w:rsid w:val="002F0A14"/>
    <w:rsid w:val="00306F3D"/>
    <w:rsid w:val="003109BB"/>
    <w:rsid w:val="0031506B"/>
    <w:rsid w:val="003157B5"/>
    <w:rsid w:val="00316544"/>
    <w:rsid w:val="003207F9"/>
    <w:rsid w:val="00326974"/>
    <w:rsid w:val="00353B3D"/>
    <w:rsid w:val="00363112"/>
    <w:rsid w:val="00367B8F"/>
    <w:rsid w:val="0037775B"/>
    <w:rsid w:val="00393DDC"/>
    <w:rsid w:val="003A3B51"/>
    <w:rsid w:val="003D361E"/>
    <w:rsid w:val="004347EA"/>
    <w:rsid w:val="00444871"/>
    <w:rsid w:val="00460B55"/>
    <w:rsid w:val="00461738"/>
    <w:rsid w:val="004656C0"/>
    <w:rsid w:val="00471DCE"/>
    <w:rsid w:val="00474CEF"/>
    <w:rsid w:val="00475E81"/>
    <w:rsid w:val="004D0335"/>
    <w:rsid w:val="004D354A"/>
    <w:rsid w:val="00510B42"/>
    <w:rsid w:val="00520632"/>
    <w:rsid w:val="00522375"/>
    <w:rsid w:val="00522B30"/>
    <w:rsid w:val="00523670"/>
    <w:rsid w:val="0053454F"/>
    <w:rsid w:val="00537DE3"/>
    <w:rsid w:val="00540486"/>
    <w:rsid w:val="00563081"/>
    <w:rsid w:val="00566590"/>
    <w:rsid w:val="00567D47"/>
    <w:rsid w:val="005959B5"/>
    <w:rsid w:val="005B3382"/>
    <w:rsid w:val="005C4FF9"/>
    <w:rsid w:val="005D6525"/>
    <w:rsid w:val="005F1995"/>
    <w:rsid w:val="00604A37"/>
    <w:rsid w:val="00613DCD"/>
    <w:rsid w:val="006245F1"/>
    <w:rsid w:val="00646CF2"/>
    <w:rsid w:val="00660314"/>
    <w:rsid w:val="00667DF1"/>
    <w:rsid w:val="00673253"/>
    <w:rsid w:val="006A45A9"/>
    <w:rsid w:val="006C2CB7"/>
    <w:rsid w:val="00704E7A"/>
    <w:rsid w:val="00706B90"/>
    <w:rsid w:val="00710A2D"/>
    <w:rsid w:val="00714ACD"/>
    <w:rsid w:val="00744C02"/>
    <w:rsid w:val="007708A7"/>
    <w:rsid w:val="00782F39"/>
    <w:rsid w:val="007B7B80"/>
    <w:rsid w:val="007C4631"/>
    <w:rsid w:val="007D067C"/>
    <w:rsid w:val="007F660C"/>
    <w:rsid w:val="00813ED6"/>
    <w:rsid w:val="0082507F"/>
    <w:rsid w:val="00826678"/>
    <w:rsid w:val="00840CD4"/>
    <w:rsid w:val="0084361B"/>
    <w:rsid w:val="00850312"/>
    <w:rsid w:val="008A04C7"/>
    <w:rsid w:val="008C3C1E"/>
    <w:rsid w:val="008F0559"/>
    <w:rsid w:val="008F0BD2"/>
    <w:rsid w:val="008F351A"/>
    <w:rsid w:val="00901127"/>
    <w:rsid w:val="00905CBC"/>
    <w:rsid w:val="0091519C"/>
    <w:rsid w:val="00942E27"/>
    <w:rsid w:val="00951600"/>
    <w:rsid w:val="00955A33"/>
    <w:rsid w:val="00961763"/>
    <w:rsid w:val="009879E4"/>
    <w:rsid w:val="009B31E2"/>
    <w:rsid w:val="009B5815"/>
    <w:rsid w:val="009B59D4"/>
    <w:rsid w:val="009D552D"/>
    <w:rsid w:val="009E2F2F"/>
    <w:rsid w:val="009F3039"/>
    <w:rsid w:val="009F4A0D"/>
    <w:rsid w:val="009F7BCE"/>
    <w:rsid w:val="00A10F05"/>
    <w:rsid w:val="00A11FB9"/>
    <w:rsid w:val="00A25A05"/>
    <w:rsid w:val="00A3008A"/>
    <w:rsid w:val="00A31FCD"/>
    <w:rsid w:val="00A629E1"/>
    <w:rsid w:val="00A62E19"/>
    <w:rsid w:val="00A91A3C"/>
    <w:rsid w:val="00AA744B"/>
    <w:rsid w:val="00AA76A7"/>
    <w:rsid w:val="00AB225E"/>
    <w:rsid w:val="00AB43FD"/>
    <w:rsid w:val="00AC1118"/>
    <w:rsid w:val="00AC39E1"/>
    <w:rsid w:val="00AD780F"/>
    <w:rsid w:val="00AE65B3"/>
    <w:rsid w:val="00AE6695"/>
    <w:rsid w:val="00AF5FA1"/>
    <w:rsid w:val="00B032B7"/>
    <w:rsid w:val="00B06632"/>
    <w:rsid w:val="00B07606"/>
    <w:rsid w:val="00B10639"/>
    <w:rsid w:val="00B33D7B"/>
    <w:rsid w:val="00B36542"/>
    <w:rsid w:val="00B47CE1"/>
    <w:rsid w:val="00B5715E"/>
    <w:rsid w:val="00B603CE"/>
    <w:rsid w:val="00B61217"/>
    <w:rsid w:val="00B64D6C"/>
    <w:rsid w:val="00B77233"/>
    <w:rsid w:val="00B85328"/>
    <w:rsid w:val="00BA6469"/>
    <w:rsid w:val="00BB24FC"/>
    <w:rsid w:val="00BC6065"/>
    <w:rsid w:val="00BE1781"/>
    <w:rsid w:val="00BE4765"/>
    <w:rsid w:val="00C05310"/>
    <w:rsid w:val="00C0619E"/>
    <w:rsid w:val="00C2050D"/>
    <w:rsid w:val="00C40473"/>
    <w:rsid w:val="00C64A81"/>
    <w:rsid w:val="00C74F42"/>
    <w:rsid w:val="00C85E8F"/>
    <w:rsid w:val="00C94F5B"/>
    <w:rsid w:val="00CB33A9"/>
    <w:rsid w:val="00CB5D0F"/>
    <w:rsid w:val="00CC0221"/>
    <w:rsid w:val="00CC26E5"/>
    <w:rsid w:val="00CC3EE2"/>
    <w:rsid w:val="00CC4B91"/>
    <w:rsid w:val="00CC5156"/>
    <w:rsid w:val="00CD0DB0"/>
    <w:rsid w:val="00CD30D6"/>
    <w:rsid w:val="00CD3241"/>
    <w:rsid w:val="00CD61AC"/>
    <w:rsid w:val="00CF4B8C"/>
    <w:rsid w:val="00CF5DEA"/>
    <w:rsid w:val="00D05728"/>
    <w:rsid w:val="00D15C33"/>
    <w:rsid w:val="00D20E22"/>
    <w:rsid w:val="00D23528"/>
    <w:rsid w:val="00D9054D"/>
    <w:rsid w:val="00DA5112"/>
    <w:rsid w:val="00DC2009"/>
    <w:rsid w:val="00DD6DA3"/>
    <w:rsid w:val="00DD7001"/>
    <w:rsid w:val="00DF251A"/>
    <w:rsid w:val="00DF543F"/>
    <w:rsid w:val="00DF5E58"/>
    <w:rsid w:val="00E0072C"/>
    <w:rsid w:val="00E045E0"/>
    <w:rsid w:val="00E1052F"/>
    <w:rsid w:val="00E115DF"/>
    <w:rsid w:val="00E13DDC"/>
    <w:rsid w:val="00E1407E"/>
    <w:rsid w:val="00E2465E"/>
    <w:rsid w:val="00E376FF"/>
    <w:rsid w:val="00E4505A"/>
    <w:rsid w:val="00E603A1"/>
    <w:rsid w:val="00E7159F"/>
    <w:rsid w:val="00E765B3"/>
    <w:rsid w:val="00E82E03"/>
    <w:rsid w:val="00E96891"/>
    <w:rsid w:val="00EC4C1D"/>
    <w:rsid w:val="00ED1CAD"/>
    <w:rsid w:val="00ED47D1"/>
    <w:rsid w:val="00EE1810"/>
    <w:rsid w:val="00EE207E"/>
    <w:rsid w:val="00EE3D7F"/>
    <w:rsid w:val="00EF177D"/>
    <w:rsid w:val="00F0643D"/>
    <w:rsid w:val="00F10E2F"/>
    <w:rsid w:val="00F1258F"/>
    <w:rsid w:val="00F24874"/>
    <w:rsid w:val="00F36757"/>
    <w:rsid w:val="00F45780"/>
    <w:rsid w:val="00F67137"/>
    <w:rsid w:val="00F77807"/>
    <w:rsid w:val="00F84300"/>
    <w:rsid w:val="00F916E5"/>
    <w:rsid w:val="00FA4D47"/>
    <w:rsid w:val="00FC31D4"/>
    <w:rsid w:val="00FD17DA"/>
    <w:rsid w:val="00FF21B7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817AD"/>
  <w15:docId w15:val="{3A6E6975-EA4E-4475-8DA0-2DFB8BD7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7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45E0"/>
    <w:pPr>
      <w:keepNext/>
      <w:keepLines/>
      <w:spacing w:before="120" w:after="120" w:line="259" w:lineRule="auto"/>
      <w:jc w:val="both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5E0"/>
    <w:pPr>
      <w:keepNext/>
      <w:keepLines/>
      <w:spacing w:before="120" w:after="120" w:line="259" w:lineRule="auto"/>
      <w:jc w:val="both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 w:line="259" w:lineRule="auto"/>
      <w:jc w:val="both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59" w:lineRule="auto"/>
      <w:jc w:val="both"/>
    </w:pPr>
    <w:rPr>
      <w:rFonts w:ascii="Arial" w:eastAsia="Arial" w:hAnsi="Arial" w:cs="Arial"/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5E0"/>
    <w:rPr>
      <w:rFonts w:eastAsiaTheme="majorEastAsia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45E0"/>
    <w:rPr>
      <w:rFonts w:eastAsiaTheme="majorEastAsia" w:cstheme="majorBidi"/>
      <w:b/>
      <w:sz w:val="3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B20A4"/>
    <w:pPr>
      <w:spacing w:after="200"/>
      <w:jc w:val="center"/>
    </w:pPr>
    <w:rPr>
      <w:rFonts w:ascii="Arial" w:eastAsia="Arial" w:hAnsi="Arial" w:cs="Arial"/>
      <w:iCs/>
      <w:sz w:val="16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A092B"/>
    <w:pPr>
      <w:tabs>
        <w:tab w:val="center" w:pos="4252"/>
        <w:tab w:val="right" w:pos="8504"/>
      </w:tabs>
      <w:jc w:val="both"/>
    </w:pPr>
    <w:rPr>
      <w:rFonts w:ascii="Arial" w:eastAsia="Arial" w:hAnsi="Arial" w:cs="Arial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092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A092B"/>
    <w:pPr>
      <w:tabs>
        <w:tab w:val="center" w:pos="4252"/>
        <w:tab w:val="right" w:pos="8504"/>
      </w:tabs>
      <w:jc w:val="both"/>
    </w:pPr>
    <w:rPr>
      <w:rFonts w:ascii="Arial" w:eastAsia="Arial" w:hAnsi="Arial" w:cs="Arial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092B"/>
    <w:rPr>
      <w:rFonts w:ascii="Arial" w:hAnsi="Arial"/>
    </w:rPr>
  </w:style>
  <w:style w:type="table" w:styleId="Tablaconcuadrcula">
    <w:name w:val="Table Grid"/>
    <w:basedOn w:val="Tablanormal"/>
    <w:uiPriority w:val="39"/>
    <w:rsid w:val="007A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59" w:lineRule="auto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DDC"/>
    <w:pPr>
      <w:spacing w:before="120" w:after="120" w:line="259" w:lineRule="auto"/>
      <w:ind w:left="720"/>
      <w:contextualSpacing/>
      <w:jc w:val="both"/>
    </w:pPr>
    <w:rPr>
      <w:rFonts w:ascii="Arial" w:eastAsia="Arial" w:hAnsi="Arial" w:cs="Arial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D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7001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Fuentedeprrafopredeter"/>
    <w:rsid w:val="00DD7001"/>
  </w:style>
  <w:style w:type="table" w:styleId="Tablaconcuadrcula1clara">
    <w:name w:val="Grid Table 1 Light"/>
    <w:basedOn w:val="Tablanormal"/>
    <w:uiPriority w:val="46"/>
    <w:rsid w:val="00DA51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DA51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DA51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167C66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714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oponaru/daniel_a_soponaru_examen_reto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uarez\Downloads\plantilla_examen_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1GyY7Ygj7BSSfMwbAqjgwIBnA==">AMUW2mXgXPUCGycI4Yhs4MNNHI4fc1Xed4brRIxK0QO9ssH1Y+GhfgR/oWeJr4/2UICtPN+1Ge5YTrGrX68yWpBrCaKpBRnf8Ps8A90dG9GfI1/i/sNrSj0=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plantilla_examen_v2.dotx</Template>
  <TotalTime>150</TotalTime>
  <Pages>1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 Juarez Mugarza</dc:creator>
  <cp:lastModifiedBy>Daniel Alejandro Soponaru Manica</cp:lastModifiedBy>
  <cp:revision>16</cp:revision>
  <cp:lastPrinted>2023-11-20T19:17:00Z</cp:lastPrinted>
  <dcterms:created xsi:type="dcterms:W3CDTF">2025-05-23T08:55:00Z</dcterms:created>
  <dcterms:modified xsi:type="dcterms:W3CDTF">2025-06-04T06:11:00Z</dcterms:modified>
</cp:coreProperties>
</file>